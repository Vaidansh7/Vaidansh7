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6924" w14:textId="23BB67B0" w:rsidR="006D5429" w:rsidRDefault="006D5429">
      <w:pPr>
        <w:pStyle w:val="Date"/>
      </w:pPr>
    </w:p>
    <w:p w14:paraId="35824100" w14:textId="4E730A2F" w:rsidR="006D5429" w:rsidRDefault="00234400">
      <w:pPr>
        <w:pStyle w:val="Title"/>
      </w:pPr>
      <w:r>
        <w:t xml:space="preserve">Project code of GEU badminton tournament </w:t>
      </w:r>
    </w:p>
    <w:p w14:paraId="266C7E7E" w14:textId="76D8CF5F" w:rsidR="00234400" w:rsidRDefault="00234400">
      <w:pPr>
        <w:pStyle w:val="Title"/>
      </w:pPr>
      <w:r>
        <w:t xml:space="preserve">By vaidansh Thapliyal </w:t>
      </w:r>
    </w:p>
    <w:sdt>
      <w:sdtPr>
        <w:rPr>
          <w:caps w:val="0"/>
        </w:rPr>
        <w:id w:val="367643343"/>
        <w:placeholder>
          <w:docPart w:val="5575FF128368804FB35E59B7CA60AEC1"/>
        </w:placeholder>
        <w:temporary/>
        <w15:appearance w15:val="hidden"/>
      </w:sdtPr>
      <w:sdtEndPr>
        <w:rPr>
          <w:caps/>
        </w:rPr>
      </w:sdtEndPr>
      <w:sdtContent>
        <w:p w14:paraId="61047C4F" w14:textId="1C1C2BE9" w:rsidR="00AF373A" w:rsidRDefault="00AF373A" w:rsidP="00AF373A">
          <w:pPr>
            <w:pStyle w:val="Heading1"/>
            <w:numPr>
              <w:ilvl w:val="0"/>
              <w:numId w:val="0"/>
            </w:numPr>
          </w:pPr>
        </w:p>
        <w:p w14:paraId="0531DD76" w14:textId="77777777" w:rsidR="00234400" w:rsidRPr="00234400" w:rsidRDefault="00AF373A" w:rsidP="00234400">
          <w:pPr>
            <w:rPr>
              <w:rFonts w:asciiTheme="majorHAnsi" w:hAnsiTheme="majorHAnsi"/>
              <w:caps/>
              <w:color w:val="2E2E2E" w:themeColor="accent2"/>
              <w:spacing w:val="14"/>
              <w:sz w:val="26"/>
              <w:szCs w:val="26"/>
            </w:rPr>
          </w:pPr>
          <w:r w:rsidR="00234400" w:rsidRPr="00234400">
            <w:rPr>
              <w:rFonts w:asciiTheme="majorHAnsi" w:hAnsiTheme="majorHAnsi"/>
              <w:caps/>
              <w:color w:val="2E2E2E" w:themeColor="accent2"/>
              <w:spacing w:val="14"/>
              <w:sz w:val="26"/>
              <w:szCs w:val="26"/>
            </w:rPr>
            <w:t xml:space="preserve">#include&lt;stdio.h&gt; </w:t>
          </w:r>
        </w:p>
      </w:sdtContent>
    </w:sdt>
    <w:p w14:paraId="6509B7A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int main(){ </w:t>
      </w:r>
    </w:p>
    <w:p w14:paraId="40D68B6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01AFE30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int ch=4,m=0,f=0; </w:t>
      </w:r>
    </w:p>
    <w:p w14:paraId="53A5B59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struct player_details{ </w:t>
      </w:r>
    </w:p>
    <w:p w14:paraId="17339210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char name[20]; </w:t>
      </w:r>
    </w:p>
    <w:p w14:paraId="3077292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int age; </w:t>
      </w:r>
    </w:p>
    <w:p w14:paraId="6671D577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char gender; </w:t>
      </w:r>
    </w:p>
    <w:p w14:paraId="38172773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int entry_type; </w:t>
      </w:r>
    </w:p>
    <w:p w14:paraId="6B512BDC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int amt; </w:t>
      </w:r>
    </w:p>
    <w:p w14:paraId="240C82E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}player_details; </w:t>
      </w:r>
    </w:p>
    <w:p w14:paraId="0F065B4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01E9066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struct sponsor{ </w:t>
      </w:r>
    </w:p>
    <w:p w14:paraId="63A7025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char name[20]; </w:t>
      </w:r>
    </w:p>
    <w:p w14:paraId="1912BA67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float amt; </w:t>
      </w:r>
    </w:p>
    <w:p w14:paraId="7E85BB4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int lvl; </w:t>
      </w:r>
    </w:p>
    <w:p w14:paraId="6B6DDBD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}sponsor; </w:t>
      </w:r>
    </w:p>
    <w:p w14:paraId="7098CE7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31352D4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player_details.amt = 0; </w:t>
      </w:r>
    </w:p>
    <w:p w14:paraId="6015ECD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while(ch!=3){ </w:t>
      </w:r>
    </w:p>
    <w:p w14:paraId="442C6A0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printf("*-*-*-*-*-*-*-*-*-*-*-*-*-*-*-*-*-*-*-*-*-*\n"); </w:t>
      </w:r>
    </w:p>
    <w:p w14:paraId="76EC213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printf("      GEU BADMINTON TOURNAMENT     \n"); </w:t>
      </w:r>
    </w:p>
    <w:p w14:paraId="5BC2842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printf("*-*-*-*-*-*-*-*-*-*-*-*-*-*-*-*-*-*-*-*-*-*\n"); </w:t>
      </w:r>
    </w:p>
    <w:p w14:paraId="5053E7B0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printf("1. Player login\n"); </w:t>
      </w:r>
    </w:p>
    <w:p w14:paraId="3DEC34E3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printf("2. Sponsor login\n"); </w:t>
      </w:r>
    </w:p>
    <w:p w14:paraId="29B5BC29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printf("3. EXIT\n"); </w:t>
      </w:r>
    </w:p>
    <w:p w14:paraId="3C00469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printf("Enter your choice to continue: "); </w:t>
      </w:r>
    </w:p>
    <w:p w14:paraId="71A1C71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scanf("%d",&amp;ch); </w:t>
      </w:r>
    </w:p>
    <w:p w14:paraId="665F467F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7020561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printf("\n"); </w:t>
      </w:r>
    </w:p>
    <w:p w14:paraId="2394B0E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//1.Player's Login: </w:t>
      </w:r>
    </w:p>
    <w:p w14:paraId="1A52D533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if(ch==1){ </w:t>
      </w:r>
    </w:p>
    <w:p w14:paraId="76C9CC1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printf("°~°~°~°~°~°~°~°~°~°~°~°~°`°~°~°~°~°~°\n"); </w:t>
      </w:r>
    </w:p>
    <w:p w14:paraId="36A82C0F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      GEU BADMINTON TOURNAMENT     \n"); </w:t>
      </w:r>
    </w:p>
    <w:p w14:paraId="6CAF05D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printf("--------WELCOME DEAR PLAYERS-------\n"); </w:t>
      </w:r>
    </w:p>
    <w:p w14:paraId="11806433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printf("°~°~°~°~°~°~°~°~°~°~°~°~°~°~°~°~°~°~°\n"); </w:t>
      </w:r>
    </w:p>
    <w:p w14:paraId="0590B08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1ACFEC47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//Entry type: </w:t>
      </w:r>
    </w:p>
    <w:p w14:paraId="35A8281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printf("1. Single entry\n"); </w:t>
      </w:r>
    </w:p>
    <w:p w14:paraId="0F172BC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printf("2. Double entry\n"); </w:t>
      </w:r>
    </w:p>
    <w:p w14:paraId="06F79CA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printf("3. Mixed entry\n"); </w:t>
      </w:r>
    </w:p>
    <w:p w14:paraId="64419C5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printf("Choose the entry type: \n"); </w:t>
      </w:r>
    </w:p>
    <w:p w14:paraId="4416AD9C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scanf("%d",&amp;player_details.entry_type); </w:t>
      </w:r>
    </w:p>
    <w:p w14:paraId="350F1FE0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2046A4E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int i=0; </w:t>
      </w:r>
    </w:p>
    <w:p w14:paraId="5131D5B0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if(player_details.entry_type==1){ </w:t>
      </w:r>
    </w:p>
    <w:p w14:paraId="7FDFA69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i=2; </w:t>
      </w:r>
    </w:p>
    <w:p w14:paraId="4207C18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} </w:t>
      </w:r>
    </w:p>
    <w:p w14:paraId="3E9858D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else if(player_details.entry_type==2 || player_details.entry_type==3){ </w:t>
      </w:r>
    </w:p>
    <w:p w14:paraId="7595398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i=3; </w:t>
      </w:r>
    </w:p>
    <w:p w14:paraId="78CCA876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} </w:t>
      </w:r>
    </w:p>
    <w:p w14:paraId="5E67AE87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4A9F4E07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for(int j=1;j&lt;i;j++){ </w:t>
      </w:r>
    </w:p>
    <w:p w14:paraId="5C814C57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player_details.age = 20; </w:t>
      </w:r>
    </w:p>
    <w:p w14:paraId="675A91B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printf("\n-----------------------------------\n"); </w:t>
      </w:r>
    </w:p>
    <w:p w14:paraId="18956A8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printf("Enter your name of player %d: ",j); </w:t>
      </w:r>
    </w:p>
    <w:p w14:paraId="3724B4B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scanf("%s",&amp;player_details.name); </w:t>
      </w:r>
    </w:p>
    <w:p w14:paraId="16353A4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printf("Player's age must be between 18y/o to 25y/o\n"); </w:t>
      </w:r>
    </w:p>
    <w:p w14:paraId="130A7EC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while(player_details.age&gt;18 &amp;&amp; player_details.age&lt;25){ </w:t>
      </w:r>
    </w:p>
    <w:p w14:paraId="14AF6EB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printf("Enter your age of player %d: ",j); </w:t>
      </w:r>
    </w:p>
    <w:p w14:paraId="2937401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scanf("%d",&amp;player_details.age); </w:t>
      </w:r>
    </w:p>
    <w:p w14:paraId="47A1A0FF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if(player_details.age&lt;18){ </w:t>
      </w:r>
    </w:p>
    <w:p w14:paraId="1EAA21C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printf("Player's age must be greater than 18y/o"); </w:t>
      </w:r>
    </w:p>
    <w:p w14:paraId="7FDF2356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} </w:t>
      </w:r>
    </w:p>
    <w:p w14:paraId="2E5B9C1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else if(player_details.age&gt;25){ </w:t>
      </w:r>
    </w:p>
    <w:p w14:paraId="0B80165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printf("Player's age must be less than 25y/o"); </w:t>
      </w:r>
    </w:p>
    <w:p w14:paraId="4BE4F3D9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} </w:t>
      </w:r>
    </w:p>
    <w:p w14:paraId="296B9E2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else{ </w:t>
      </w:r>
    </w:p>
    <w:p w14:paraId="20A01617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break; </w:t>
      </w:r>
    </w:p>
    <w:p w14:paraId="387C3FD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} </w:t>
      </w:r>
    </w:p>
    <w:p w14:paraId="11AA83B0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} </w:t>
      </w:r>
    </w:p>
    <w:p w14:paraId="558AA33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while(m!=15 &amp;&amp; f!=15){ </w:t>
      </w:r>
    </w:p>
    <w:p w14:paraId="42A4829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printf("Enter your gender(M/F) of player %d: ",j); </w:t>
      </w:r>
    </w:p>
    <w:p w14:paraId="3C32E699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scanf("%s",&amp;player_details.gender); </w:t>
      </w:r>
    </w:p>
    <w:p w14:paraId="07C54C3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if(player_details.gender == 'm' || player_details.gender == 'M'){ </w:t>
      </w:r>
    </w:p>
    <w:p w14:paraId="370951D0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if(m&lt;15){ </w:t>
      </w:r>
    </w:p>
    <w:p w14:paraId="7B947A1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  m++; </w:t>
      </w:r>
    </w:p>
    <w:p w14:paraId="0A1DBDC6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} </w:t>
      </w:r>
    </w:p>
    <w:p w14:paraId="3206058F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else{ </w:t>
      </w:r>
    </w:p>
    <w:p w14:paraId="2C10145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  break; </w:t>
      </w:r>
    </w:p>
    <w:p w14:paraId="7FEA36A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} </w:t>
      </w:r>
    </w:p>
    <w:p w14:paraId="5740BDE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} </w:t>
      </w:r>
    </w:p>
    <w:p w14:paraId="69C30B9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else if(player_details.gender == 'f' || player_details.gender == 'F'){ </w:t>
      </w:r>
    </w:p>
    <w:p w14:paraId="7AA02ED6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if(f&lt;15){ </w:t>
      </w:r>
    </w:p>
    <w:p w14:paraId="6E31D48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  f++; </w:t>
      </w:r>
    </w:p>
    <w:p w14:paraId="08B34AF0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} </w:t>
      </w:r>
    </w:p>
    <w:p w14:paraId="614E917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else{ </w:t>
      </w:r>
    </w:p>
    <w:p w14:paraId="1E2F1F2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  break; </w:t>
      </w:r>
    </w:p>
    <w:p w14:paraId="10CAF95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} </w:t>
      </w:r>
    </w:p>
    <w:p w14:paraId="55CCD7E6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} </w:t>
      </w:r>
    </w:p>
    <w:p w14:paraId="2E83631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printf("Male: %d, Female: %d \n",m,f); </w:t>
      </w:r>
    </w:p>
    <w:p w14:paraId="017DC067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printf("\n"); </w:t>
      </w:r>
    </w:p>
    <w:p w14:paraId="504AEEB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break; </w:t>
      </w:r>
    </w:p>
    <w:p w14:paraId="65B5686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} </w:t>
      </w:r>
    </w:p>
    <w:p w14:paraId="7B7429DC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3276DE53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153BE44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//Payment Gateway: </w:t>
      </w:r>
    </w:p>
    <w:p w14:paraId="35B2491F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13ABFA5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while(player_details.amt!=250){ </w:t>
      </w:r>
    </w:p>
    <w:p w14:paraId="47B07BE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printf("-----------------------------------\n"); </w:t>
      </w:r>
    </w:p>
    <w:p w14:paraId="588F3180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printf("Enter the entry amount (i.e. Rs.250): ");   </w:t>
      </w:r>
    </w:p>
    <w:p w14:paraId="086AE5C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scanf("%d",&amp;player_details.amt); </w:t>
      </w:r>
    </w:p>
    <w:p w14:paraId="07FCBFF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printf("-----------------------------------\n"); </w:t>
      </w:r>
    </w:p>
    <w:p w14:paraId="065CDF3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33ECFAB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if(player_details.amt&gt;250){ </w:t>
      </w:r>
    </w:p>
    <w:p w14:paraId="255AB98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printf("Enter the lesser amount(i.e. Rs.250)!!!\n\n"); </w:t>
      </w:r>
    </w:p>
    <w:p w14:paraId="248C970F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} </w:t>
      </w:r>
    </w:p>
    <w:p w14:paraId="408BEF9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else if(player_details.amt&lt;250){ </w:t>
      </w:r>
    </w:p>
    <w:p w14:paraId="537274B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printf("Enter the higher amount(i.e. Rs.250)!!!\n\n"); </w:t>
      </w:r>
    </w:p>
    <w:p w14:paraId="68F3EDD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} </w:t>
      </w:r>
    </w:p>
    <w:p w14:paraId="70F9144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else if(player_details.amt==250){ </w:t>
      </w:r>
    </w:p>
    <w:p w14:paraId="1E8B84D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printf("player_details.amt completed sucessfully!!!\n"); </w:t>
      </w:r>
    </w:p>
    <w:p w14:paraId="6974FE6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  printf("Visit www.geubadminton.com to upload Fitness and age documents!!!\n"); </w:t>
      </w:r>
    </w:p>
    <w:p w14:paraId="4850B9B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  } </w:t>
      </w:r>
    </w:p>
    <w:p w14:paraId="5BF27F5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  } </w:t>
      </w:r>
    </w:p>
    <w:p w14:paraId="010B49B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}  </w:t>
      </w:r>
    </w:p>
    <w:p w14:paraId="29173ADC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} </w:t>
      </w:r>
    </w:p>
    <w:p w14:paraId="7B39D3C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747F488F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// Sponsor: </w:t>
      </w:r>
    </w:p>
    <w:p w14:paraId="520F796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else if(ch==2){ </w:t>
      </w:r>
    </w:p>
    <w:p w14:paraId="36B0599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printf("-----------------------------------\n"); </w:t>
      </w:r>
    </w:p>
    <w:p w14:paraId="2669465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      GEU BADMINTON TOURNAMENT     \n"); </w:t>
      </w:r>
    </w:p>
    <w:p w14:paraId="2FBCBE6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printf("WELCOME DEAR SPONSERS   </w:t>
      </w:r>
      <w:r w:rsidRPr="00234400">
        <w:rPr>
          <w:rFonts w:ascii="Segoe UI Symbol" w:hAnsi="Segoe UI Symbol" w:cs="Segoe UI Symbol"/>
          <w:caps/>
          <w:color w:val="2E2E2E" w:themeColor="accent2"/>
          <w:spacing w:val="14"/>
          <w:sz w:val="26"/>
          <w:szCs w:val="26"/>
        </w:rPr>
        <w:t>✺</w:t>
      </w: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◟( ͡° ͜ʖ ͡°)◞</w:t>
      </w:r>
      <w:r w:rsidRPr="00234400">
        <w:rPr>
          <w:rFonts w:ascii="Segoe UI Symbol" w:hAnsi="Segoe UI Symbol" w:cs="Segoe UI Symbol"/>
          <w:caps/>
          <w:color w:val="2E2E2E" w:themeColor="accent2"/>
          <w:spacing w:val="14"/>
          <w:sz w:val="26"/>
          <w:szCs w:val="26"/>
        </w:rPr>
        <w:t>✺</w:t>
      </w: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\n"); </w:t>
      </w:r>
    </w:p>
    <w:p w14:paraId="76E0D80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printf("-----------------------------------\n"); </w:t>
      </w:r>
    </w:p>
    <w:p w14:paraId="2ACD1668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printf("Enter the name of sponsor: "); </w:t>
      </w:r>
    </w:p>
    <w:p w14:paraId="18E169B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scanf("%s",&amp;sponsor.name); </w:t>
      </w:r>
    </w:p>
    <w:p w14:paraId="1AA1C529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printf("Enter the amount for sponsor: "); </w:t>
      </w:r>
    </w:p>
    <w:p w14:paraId="4B157F66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scanf("%f",&amp;sponsor.amt); </w:t>
      </w:r>
    </w:p>
    <w:p w14:paraId="12C54D2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printf("\n"); </w:t>
      </w:r>
    </w:p>
    <w:p w14:paraId="362E075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printf("1. Silver Level - Banner at main gate\n"); </w:t>
      </w:r>
    </w:p>
    <w:p w14:paraId="1EDB9E1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printf("2. Golden Level - Logo on game tshirts\n"); </w:t>
      </w:r>
    </w:p>
    <w:p w14:paraId="6A4BE4B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printf("3. Platinum Level - Both the above mentioned facilities\n"); </w:t>
      </w:r>
    </w:p>
    <w:p w14:paraId="7C931C7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printf("Enter the level of sponsor: "); </w:t>
      </w:r>
    </w:p>
    <w:p w14:paraId="32B72FEF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scanf("%d",&amp;sponsor.lvl); </w:t>
      </w:r>
    </w:p>
    <w:p w14:paraId="38B6BAAB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5523F99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float pos1=0.15*sponsor.amt, pos2=0.075*sponsor.amt, pos3=0.025*sponsor.amt; </w:t>
      </w:r>
    </w:p>
    <w:p w14:paraId="602B6DB9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printf("Prize for Singles:\n"); </w:t>
      </w:r>
    </w:p>
    <w:p w14:paraId="7D1D37CE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printf("Prize for 1st Position: %f\n",pos1); </w:t>
      </w:r>
    </w:p>
    <w:p w14:paraId="64F2E5BA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printf("Prize for 2nd Position: %f\n",pos2); </w:t>
      </w:r>
    </w:p>
    <w:p w14:paraId="5563EF34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printf("Prize for 3rd Position: %f\n",pos3); </w:t>
      </w:r>
    </w:p>
    <w:p w14:paraId="75DC8789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  printf("SAME PRIZES WILL BE DISTRIBUTED FOR DOUBLES AND MIXED PLAYERS\n"); </w:t>
      </w:r>
    </w:p>
    <w:p w14:paraId="28489752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  } </w:t>
      </w:r>
    </w:p>
    <w:p w14:paraId="03E1E4B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} </w:t>
      </w:r>
    </w:p>
    <w:p w14:paraId="0C0FA4E9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printf("-----------------------------------\n"); </w:t>
      </w:r>
    </w:p>
    <w:p w14:paraId="4F36381D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printf("THERE ARE 10 BADMINTON COURTS AVAILABLE IF YOU HAVE ENROLLED IN TOURNAMENT YOU WILL GET NOTIFIED ON YOUR PHONE BY MESSAGE\n"); </w:t>
      </w:r>
    </w:p>
    <w:p w14:paraId="6E139696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printf("-----------------------------------\n"); </w:t>
      </w:r>
    </w:p>
    <w:p w14:paraId="0084E179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printf("      GEU BADMINTON TOURNAMENT     \n"); </w:t>
      </w:r>
    </w:p>
    <w:p w14:paraId="04CA7E81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printf("-----------------------------------\n"); </w:t>
      </w:r>
    </w:p>
    <w:p w14:paraId="6763E06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printf("-------THANKS FOR VISITING-------\n"); </w:t>
      </w:r>
    </w:p>
    <w:p w14:paraId="7DA47D9C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printf("-----------------------------------\n"); </w:t>
      </w:r>
    </w:p>
    <w:p w14:paraId="2A73B605" w14:textId="77777777" w:rsidR="00234400" w:rsidRPr="00234400" w:rsidRDefault="00234400" w:rsidP="00234400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 xml:space="preserve">  return 0; </w:t>
      </w:r>
    </w:p>
    <w:p w14:paraId="71F5755F" w14:textId="341AAA52" w:rsidR="006D5429" w:rsidRDefault="00234400">
      <w:r w:rsidRPr="00234400"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}</w:t>
      </w:r>
    </w:p>
    <w:sectPr w:rsidR="006D5429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22EE" w14:textId="77777777" w:rsidR="00AF373A" w:rsidRDefault="00AF373A">
      <w:pPr>
        <w:spacing w:after="0" w:line="240" w:lineRule="auto"/>
      </w:pPr>
      <w:r>
        <w:separator/>
      </w:r>
    </w:p>
    <w:p w14:paraId="26D0BCE3" w14:textId="77777777" w:rsidR="00AF373A" w:rsidRDefault="00AF373A"/>
  </w:endnote>
  <w:endnote w:type="continuationSeparator" w:id="0">
    <w:p w14:paraId="4371B13E" w14:textId="77777777" w:rsidR="00AF373A" w:rsidRDefault="00AF373A">
      <w:pPr>
        <w:spacing w:after="0" w:line="240" w:lineRule="auto"/>
      </w:pPr>
      <w:r>
        <w:continuationSeparator/>
      </w:r>
    </w:p>
    <w:p w14:paraId="7BA97EE2" w14:textId="77777777" w:rsidR="00AF373A" w:rsidRDefault="00AF37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512B" w14:textId="77777777" w:rsidR="006D5429" w:rsidRDefault="00EC754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EC66" w14:textId="77777777" w:rsidR="00AF373A" w:rsidRDefault="00AF373A">
      <w:pPr>
        <w:spacing w:after="0" w:line="240" w:lineRule="auto"/>
      </w:pPr>
      <w:r>
        <w:separator/>
      </w:r>
    </w:p>
    <w:p w14:paraId="4AC8F0E0" w14:textId="77777777" w:rsidR="00AF373A" w:rsidRDefault="00AF373A"/>
  </w:footnote>
  <w:footnote w:type="continuationSeparator" w:id="0">
    <w:p w14:paraId="01FBC54F" w14:textId="77777777" w:rsidR="00AF373A" w:rsidRDefault="00AF373A">
      <w:pPr>
        <w:spacing w:after="0" w:line="240" w:lineRule="auto"/>
      </w:pPr>
      <w:r>
        <w:continuationSeparator/>
      </w:r>
    </w:p>
    <w:p w14:paraId="32CD18A1" w14:textId="77777777" w:rsidR="00AF373A" w:rsidRDefault="00AF37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73435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3A"/>
    <w:rsid w:val="00234400"/>
    <w:rsid w:val="006D5429"/>
    <w:rsid w:val="008C2F2B"/>
    <w:rsid w:val="00A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1F07"/>
  <w15:chartTrackingRefBased/>
  <w15:docId w15:val="{B1CD55F6-7FCE-334D-BD82-83D2459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B26B6BC-56DE-9A4A-922D-FF34B9ACD994%7dtf5000204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75FF128368804FB35E59B7CA60A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22FA-4EF6-9140-A34A-A9928DFDDC5E}"/>
      </w:docPartPr>
      <w:docPartBody>
        <w:p w:rsidR="00000000" w:rsidRDefault="00000000">
          <w:pPr>
            <w:pStyle w:val="5575FF128368804FB35E59B7CA60AEC1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204625470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eastAsia="ja-JP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kern w:val="0"/>
      <w:szCs w:val="26"/>
      <w:lang w:eastAsia="ja-JP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kern w:val="0"/>
      <w:szCs w:val="24"/>
      <w:lang w:eastAsia="ja-JP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eastAsia="ja-JP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lang w:eastAsia="ja-JP"/>
      <w14:ligatures w14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lang w:eastAsia="ja-JP"/>
      <w14:ligatures w14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lang w:eastAsia="ja-JP"/>
      <w14:ligatures w14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eastAsia="ja-JP"/>
      <w14:ligatures w14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774FFA14905849B9F27E82E2BF4485">
    <w:name w:val="B3774FFA14905849B9F27E82E2BF4485"/>
  </w:style>
  <w:style w:type="paragraph" w:customStyle="1" w:styleId="582D37FB6BFDD049B4A82E3ED86D3F3E">
    <w:name w:val="582D37FB6BFDD049B4A82E3ED86D3F3E"/>
  </w:style>
  <w:style w:type="paragraph" w:customStyle="1" w:styleId="5575FF128368804FB35E59B7CA60AEC1">
    <w:name w:val="5575FF128368804FB35E59B7CA60AEC1"/>
  </w:style>
  <w:style w:type="paragraph" w:customStyle="1" w:styleId="D0D350EBCFE86C48BA98C2844070F0D7">
    <w:name w:val="D0D350EBCFE86C48BA98C2844070F0D7"/>
  </w:style>
  <w:style w:type="paragraph" w:customStyle="1" w:styleId="5EA823727C3D1B4A8AABA06CCFA35756">
    <w:name w:val="5EA823727C3D1B4A8AABA06CCFA3575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kern w:val="0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kern w:val="0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eastAsia="ja-JP"/>
      <w14:ligatures w14:val="none"/>
    </w:rPr>
  </w:style>
  <w:style w:type="paragraph" w:customStyle="1" w:styleId="A00E61C775DC654C88111F2EDF9A01D3">
    <w:name w:val="A00E61C775DC654C88111F2EDF9A01D3"/>
  </w:style>
  <w:style w:type="paragraph" w:customStyle="1" w:styleId="6164E2F6D01ACD48B55380828D7068F2">
    <w:name w:val="6164E2F6D01ACD48B55380828D7068F2"/>
  </w:style>
  <w:style w:type="paragraph" w:customStyle="1" w:styleId="0B120C44BE546D4BB0FB7B0118338807">
    <w:name w:val="0B120C44BE546D4BB0FB7B0118338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{9B26B6BC-56DE-9A4A-922D-FF34B9ACD994}tf50002044.dotx</Template>
  <TotalTime>1</TotalTime>
  <Pages>1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Vaidansh Thapliyal</dc:creator>
  <cp:keywords/>
  <dc:description/>
  <cp:lastModifiedBy>Vaidansh Thapliyal</cp:lastModifiedBy>
  <cp:revision>2</cp:revision>
  <dcterms:created xsi:type="dcterms:W3CDTF">2023-12-10T14:11:00Z</dcterms:created>
  <dcterms:modified xsi:type="dcterms:W3CDTF">2023-12-10T14:11:00Z</dcterms:modified>
</cp:coreProperties>
</file>